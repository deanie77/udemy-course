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418B" w14:textId="77777777" w:rsidR="00601CD7" w:rsidRPr="00622D41" w:rsidRDefault="00601CD7">
      <w:pPr>
        <w:rPr>
          <w:sz w:val="32"/>
          <w:szCs w:val="32"/>
        </w:rPr>
      </w:pPr>
    </w:p>
    <w:p w14:paraId="3F3B2A84" w14:textId="77777777" w:rsidR="000C56B5" w:rsidRPr="00622D41" w:rsidRDefault="000C56B5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14:paraId="6081AB77" w14:textId="77777777" w:rsidTr="00AB0A46">
        <w:trPr>
          <w:cantSplit/>
          <w:trHeight w:hRule="exact" w:val="360"/>
        </w:trPr>
        <w:tc>
          <w:tcPr>
            <w:tcW w:w="3456" w:type="dxa"/>
            <w:tcBorders>
              <w:bottom w:val="nil"/>
              <w:right w:val="single" w:sz="6" w:space="0" w:color="auto"/>
            </w:tcBorders>
            <w:shd w:val="clear" w:color="auto" w:fill="auto"/>
          </w:tcPr>
          <w:p w14:paraId="5BDAEC8F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77CEAE" w14:textId="77777777" w:rsidR="000C56B5" w:rsidRDefault="0047393B" w:rsidP="00114007">
            <w:pPr>
              <w:rPr>
                <w:sz w:val="16"/>
                <w:szCs w:val="16"/>
              </w:rPr>
            </w:pPr>
            <w:r w:rsidRPr="0047393B">
              <w:rPr>
                <w:sz w:val="16"/>
                <w:szCs w:val="16"/>
              </w:rPr>
              <w:t>Heading information can be used by user agents to construct a table of contents for a document automatically.</w:t>
            </w:r>
          </w:p>
          <w:p w14:paraId="78B20549" w14:textId="333BCEC3" w:rsidR="0047393B" w:rsidRPr="0047393B" w:rsidRDefault="0047393B" w:rsidP="00114007">
            <w:pPr>
              <w:rPr>
                <w:sz w:val="16"/>
                <w:szCs w:val="16"/>
              </w:rPr>
            </w:pPr>
          </w:p>
        </w:tc>
      </w:tr>
      <w:tr w:rsidR="000C56B5" w14:paraId="788D53C5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699BEE70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172258" w14:textId="797406DA" w:rsidR="000C56B5" w:rsidRPr="0047393B" w:rsidRDefault="0047393B" w:rsidP="00114007">
            <w:pPr>
              <w:rPr>
                <w:sz w:val="16"/>
                <w:szCs w:val="16"/>
              </w:rPr>
            </w:pPr>
            <w:r w:rsidRPr="0047393B">
              <w:rPr>
                <w:sz w:val="16"/>
                <w:szCs w:val="16"/>
              </w:rPr>
              <w:t>Avoid using heading elements to resize text. Instead, use the CSS font-size property.</w:t>
            </w:r>
          </w:p>
        </w:tc>
      </w:tr>
      <w:tr w:rsidR="000C56B5" w14:paraId="5CBBDB40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60D3A98C" w14:textId="77777777" w:rsidR="000C56B5" w:rsidRDefault="00622D41" w:rsidP="00114007">
            <w:r>
              <w:t xml:space="preserve">   X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C38CD" w14:textId="52350CD6" w:rsidR="000C56B5" w:rsidRPr="0047393B" w:rsidRDefault="0047393B" w:rsidP="00114007">
            <w:pPr>
              <w:rPr>
                <w:sz w:val="16"/>
                <w:szCs w:val="16"/>
              </w:rPr>
            </w:pPr>
            <w:r w:rsidRPr="0047393B">
              <w:rPr>
                <w:sz w:val="16"/>
                <w:szCs w:val="16"/>
              </w:rPr>
              <w:t>Avoid skipping heading levels: always start from &lt;h1&gt;, followed by &lt;h2&gt; and so on.</w:t>
            </w:r>
          </w:p>
        </w:tc>
      </w:tr>
      <w:tr w:rsidR="000C56B5" w14:paraId="3DEC5668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2DD70ABB" w14:textId="3C7B2488" w:rsidR="000E6997" w:rsidRDefault="000E6997" w:rsidP="00114007">
            <w:r>
              <w:t>Opening tag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371AA" w14:textId="34F6AEED" w:rsidR="000C56B5" w:rsidRPr="0047393B" w:rsidRDefault="0047393B" w:rsidP="00114007">
            <w:pPr>
              <w:rPr>
                <w:sz w:val="16"/>
                <w:szCs w:val="16"/>
              </w:rPr>
            </w:pPr>
            <w:r w:rsidRPr="0047393B">
              <w:rPr>
                <w:sz w:val="16"/>
                <w:szCs w:val="16"/>
              </w:rPr>
              <w:t>Use only one &lt;h1&gt; per page or view. It should concisely describe the overall purpose of the content.</w:t>
            </w:r>
          </w:p>
        </w:tc>
      </w:tr>
      <w:tr w:rsidR="000C56B5" w14:paraId="40D30B03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2EBBB0D8" w14:textId="0702CDE9" w:rsidR="000C56B5" w:rsidRDefault="000E6997" w:rsidP="00114007">
            <w:r>
              <w:t>Heading tag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7C18DF" w14:textId="09A0F6B8" w:rsidR="000C56B5" w:rsidRPr="0047393B" w:rsidRDefault="0047393B" w:rsidP="001140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 attribute gives more information to the browser to specify modifications to that html element.</w:t>
            </w:r>
            <w:r w:rsidR="00FF0137">
              <w:rPr>
                <w:sz w:val="16"/>
                <w:szCs w:val="16"/>
              </w:rPr>
              <w:t xml:space="preserve"> </w:t>
            </w:r>
            <w:proofErr w:type="gramStart"/>
            <w:r w:rsidR="00FF0137">
              <w:rPr>
                <w:sz w:val="16"/>
                <w:szCs w:val="16"/>
              </w:rPr>
              <w:t>E.g</w:t>
            </w:r>
            <w:r w:rsidR="003527B9">
              <w:rPr>
                <w:sz w:val="16"/>
                <w:szCs w:val="16"/>
              </w:rPr>
              <w:t>.</w:t>
            </w:r>
            <w:proofErr w:type="gramEnd"/>
            <w:r w:rsidR="00FF0137">
              <w:rPr>
                <w:sz w:val="16"/>
                <w:szCs w:val="16"/>
              </w:rPr>
              <w:t xml:space="preserve"> &lt;</w:t>
            </w:r>
            <w:proofErr w:type="spellStart"/>
            <w:r w:rsidR="00FF0137">
              <w:rPr>
                <w:sz w:val="16"/>
                <w:szCs w:val="16"/>
              </w:rPr>
              <w:t>hr</w:t>
            </w:r>
            <w:proofErr w:type="spellEnd"/>
            <w:r w:rsidR="00FF0137">
              <w:rPr>
                <w:sz w:val="16"/>
                <w:szCs w:val="16"/>
              </w:rPr>
              <w:t xml:space="preserve"> size=”3”&gt;</w:t>
            </w:r>
          </w:p>
        </w:tc>
      </w:tr>
      <w:tr w:rsidR="000C56B5" w14:paraId="7EDBB254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7B5A506C" w14:textId="73BE8F31" w:rsidR="000C56B5" w:rsidRDefault="000E6997" w:rsidP="00114007">
            <w:r>
              <w:t>Closing tag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CC335F" w14:textId="183D7AE9" w:rsidR="000C56B5" w:rsidRPr="00FF0137" w:rsidRDefault="00FF0137" w:rsidP="00114007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&lt;!--</w:t>
            </w:r>
            <w:proofErr w:type="gramEnd"/>
            <w:r w:rsidR="003527B9">
              <w:rPr>
                <w:sz w:val="16"/>
                <w:szCs w:val="16"/>
              </w:rPr>
              <w:t xml:space="preserve"> --&gt; this is how you create a comment in html</w:t>
            </w:r>
          </w:p>
        </w:tc>
      </w:tr>
      <w:tr w:rsidR="000C56B5" w14:paraId="681116DF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4D553328" w14:textId="4C605484" w:rsidR="000C56B5" w:rsidRDefault="000E6997" w:rsidP="00114007">
            <w:r>
              <w:t>Html tag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85C12" w14:textId="2473F935" w:rsidR="000C56B5" w:rsidRPr="0090279D" w:rsidRDefault="0090279D" w:rsidP="00114007">
            <w:pPr>
              <w:rPr>
                <w:sz w:val="16"/>
                <w:szCs w:val="16"/>
              </w:rPr>
            </w:pPr>
            <w:r w:rsidRPr="0090279D">
              <w:rPr>
                <w:sz w:val="16"/>
                <w:szCs w:val="16"/>
              </w:rPr>
              <w:t>&lt;!DOCTYPE html&gt;</w:t>
            </w:r>
            <w:r>
              <w:rPr>
                <w:sz w:val="16"/>
                <w:szCs w:val="16"/>
              </w:rPr>
              <w:t xml:space="preserve"> tells the browser which version the html was written in (this is for html5)</w:t>
            </w:r>
          </w:p>
        </w:tc>
      </w:tr>
      <w:tr w:rsidR="000C56B5" w14:paraId="22D46006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72A75E46" w14:textId="066C7C9F" w:rsidR="000C56B5" w:rsidRDefault="000E6997" w:rsidP="00114007">
            <w:r>
              <w:t xml:space="preserve">Comment 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88789" w14:textId="77777777" w:rsidR="000C56B5" w:rsidRDefault="000C56B5" w:rsidP="00114007"/>
        </w:tc>
      </w:tr>
      <w:tr w:rsidR="000C56B5" w14:paraId="23AC9896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48748412" w14:textId="430F755C" w:rsidR="000C56B5" w:rsidRDefault="000E6997" w:rsidP="00114007">
            <w:r>
              <w:t>Html attribute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FB81BA" w14:textId="77777777" w:rsidR="000C56B5" w:rsidRDefault="000C56B5" w:rsidP="00114007"/>
        </w:tc>
      </w:tr>
      <w:tr w:rsidR="000C56B5" w14:paraId="223E4989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113133F9" w14:textId="77777777" w:rsidR="000C56B5" w:rsidRDefault="000E6997" w:rsidP="00114007">
            <w:r>
              <w:t>Line breaker</w:t>
            </w:r>
          </w:p>
          <w:p w14:paraId="2F666811" w14:textId="75E9460C" w:rsidR="000E6997" w:rsidRDefault="000E6997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B32926" w14:textId="77777777" w:rsidR="000C56B5" w:rsidRDefault="000C56B5" w:rsidP="00114007"/>
        </w:tc>
      </w:tr>
      <w:tr w:rsidR="000C56B5" w14:paraId="23C9CCFB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4A97BF1F" w14:textId="47A9B537" w:rsidR="000C56B5" w:rsidRDefault="000E6997" w:rsidP="00114007">
            <w:r>
              <w:t>Horizontal line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BE480" w14:textId="77777777" w:rsidR="000C56B5" w:rsidRDefault="000C56B5" w:rsidP="00114007"/>
        </w:tc>
      </w:tr>
      <w:tr w:rsidR="000C56B5" w14:paraId="48DB47BB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0FC981CB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84FC99" w14:textId="77777777" w:rsidR="000C56B5" w:rsidRDefault="000C56B5" w:rsidP="00114007"/>
        </w:tc>
      </w:tr>
      <w:tr w:rsidR="000C56B5" w14:paraId="6B255D13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1F5BBC15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B41BB" w14:textId="77777777" w:rsidR="000C56B5" w:rsidRDefault="000C56B5" w:rsidP="00114007"/>
        </w:tc>
      </w:tr>
      <w:tr w:rsidR="000C56B5" w14:paraId="637FB591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1370A04F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C2BAA8" w14:textId="77777777" w:rsidR="000C56B5" w:rsidRDefault="000C56B5" w:rsidP="00114007"/>
        </w:tc>
      </w:tr>
      <w:tr w:rsidR="000C56B5" w14:paraId="5A126D9D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35656327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9A317" w14:textId="77777777" w:rsidR="000C56B5" w:rsidRDefault="000C56B5" w:rsidP="00114007"/>
        </w:tc>
      </w:tr>
      <w:tr w:rsidR="000C56B5" w14:paraId="5364A12E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10040C16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5058A0" w14:textId="77777777" w:rsidR="000C56B5" w:rsidRDefault="000C56B5" w:rsidP="00114007"/>
        </w:tc>
      </w:tr>
      <w:tr w:rsidR="000C56B5" w14:paraId="0BDC4BA6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56883E3F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DD3D" w14:textId="77777777" w:rsidR="000C56B5" w:rsidRDefault="000C56B5" w:rsidP="00114007"/>
        </w:tc>
      </w:tr>
      <w:tr w:rsidR="000C56B5" w14:paraId="7A6E0B2B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1D4ED4A8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0F118" w14:textId="77777777" w:rsidR="000C56B5" w:rsidRDefault="000C56B5" w:rsidP="00114007"/>
        </w:tc>
      </w:tr>
      <w:tr w:rsidR="000C56B5" w14:paraId="5C9C3479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6AAF6EB9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37A405" w14:textId="77777777" w:rsidR="000C56B5" w:rsidRDefault="000C56B5" w:rsidP="00114007"/>
        </w:tc>
      </w:tr>
      <w:tr w:rsidR="000C56B5" w14:paraId="567DE255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6F95EBEF" w14:textId="77777777" w:rsidR="000C56B5" w:rsidRDefault="00622D41" w:rsidP="00114007">
            <w:r>
              <w:t xml:space="preserve">   X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8911D4" w14:textId="77777777" w:rsidR="000C56B5" w:rsidRDefault="000C56B5" w:rsidP="00114007"/>
        </w:tc>
      </w:tr>
      <w:tr w:rsidR="000C56B5" w14:paraId="74D44BB4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3660BB6F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36206" w14:textId="77777777" w:rsidR="000C56B5" w:rsidRDefault="000C56B5" w:rsidP="00114007"/>
        </w:tc>
      </w:tr>
      <w:tr w:rsidR="000C56B5" w14:paraId="7CD8EED6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0F693C31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6EAC2" w14:textId="77777777" w:rsidR="000C56B5" w:rsidRDefault="000C56B5" w:rsidP="00114007"/>
        </w:tc>
      </w:tr>
      <w:tr w:rsidR="000C56B5" w14:paraId="10753C7A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294F8A32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55CC7" w14:textId="77777777" w:rsidR="000C56B5" w:rsidRDefault="000C56B5" w:rsidP="00114007"/>
        </w:tc>
      </w:tr>
      <w:tr w:rsidR="000C56B5" w14:paraId="5EEB36C1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7C9DC34C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A368A" w14:textId="77777777" w:rsidR="000C56B5" w:rsidRDefault="000C56B5" w:rsidP="00114007"/>
        </w:tc>
      </w:tr>
      <w:tr w:rsidR="000C56B5" w14:paraId="4170AEE2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00A0762A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1D9E3" w14:textId="77777777" w:rsidR="000C56B5" w:rsidRDefault="000C56B5" w:rsidP="00114007"/>
        </w:tc>
      </w:tr>
      <w:tr w:rsidR="000C56B5" w14:paraId="77631E4F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1AF1FC24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2BFC1" w14:textId="77777777" w:rsidR="000C56B5" w:rsidRDefault="000C56B5" w:rsidP="00114007"/>
        </w:tc>
      </w:tr>
      <w:tr w:rsidR="000C56B5" w14:paraId="7FE32B92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308EBCAE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91BFA" w14:textId="77777777" w:rsidR="000C56B5" w:rsidRDefault="000C56B5" w:rsidP="00114007"/>
        </w:tc>
      </w:tr>
      <w:tr w:rsidR="000C56B5" w14:paraId="339965CB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490B73A7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0B1FF" w14:textId="77777777" w:rsidR="000C56B5" w:rsidRDefault="000C56B5" w:rsidP="00114007"/>
        </w:tc>
      </w:tr>
      <w:tr w:rsidR="000C56B5" w14:paraId="5AD8257D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1EE2F4A4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FED88" w14:textId="77777777" w:rsidR="000C56B5" w:rsidRDefault="000C56B5" w:rsidP="00114007"/>
        </w:tc>
      </w:tr>
      <w:tr w:rsidR="000C56B5" w14:paraId="78219A4D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31231742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01991" w14:textId="77777777" w:rsidR="000C56B5" w:rsidRDefault="000C56B5" w:rsidP="00114007"/>
        </w:tc>
      </w:tr>
      <w:tr w:rsidR="000C56B5" w14:paraId="458FF1E3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3C2978E1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F21CA" w14:textId="77777777" w:rsidR="000C56B5" w:rsidRDefault="000C56B5" w:rsidP="00114007"/>
        </w:tc>
      </w:tr>
      <w:tr w:rsidR="000C56B5" w14:paraId="6F984E26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3E3F7173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01668" w14:textId="77777777" w:rsidR="000C56B5" w:rsidRDefault="000C56B5" w:rsidP="00114007"/>
        </w:tc>
      </w:tr>
      <w:tr w:rsidR="000C56B5" w14:paraId="7EAAC248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  <w:shd w:val="clear" w:color="auto" w:fill="auto"/>
          </w:tcPr>
          <w:p w14:paraId="40FAF4C0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C47C8" w14:textId="77777777" w:rsidR="000C56B5" w:rsidRDefault="000C56B5" w:rsidP="00114007"/>
        </w:tc>
      </w:tr>
      <w:tr w:rsidR="000C56B5" w14:paraId="0E280E5F" w14:textId="77777777" w:rsidTr="00AB0A46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EC4375" w14:textId="77777777" w:rsidR="000C56B5" w:rsidRDefault="000C56B5" w:rsidP="00114007"/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E4D0B9" w14:textId="77777777" w:rsidR="000C56B5" w:rsidRDefault="000C56B5" w:rsidP="00114007"/>
        </w:tc>
      </w:tr>
    </w:tbl>
    <w:p w14:paraId="31BBF8BA" w14:textId="77777777" w:rsidR="000C56B5" w:rsidRPr="0009763E" w:rsidRDefault="000C56B5">
      <w:pPr>
        <w:rPr>
          <w:sz w:val="22"/>
          <w:szCs w:val="22"/>
        </w:rPr>
      </w:pPr>
    </w:p>
    <w:p w14:paraId="1341C37A" w14:textId="77777777" w:rsidR="00814D17" w:rsidRPr="0009763E" w:rsidRDefault="00814D17">
      <w:pPr>
        <w:rPr>
          <w:sz w:val="22"/>
          <w:szCs w:val="22"/>
        </w:rPr>
      </w:pPr>
    </w:p>
    <w:p w14:paraId="5CF4D2DF" w14:textId="77777777" w:rsidR="00622D41" w:rsidRPr="0009763E" w:rsidRDefault="00622D41">
      <w:pPr>
        <w:rPr>
          <w:sz w:val="22"/>
          <w:szCs w:val="22"/>
        </w:rPr>
      </w:pPr>
    </w:p>
    <w:p w14:paraId="374A8DA7" w14:textId="542BA3C9" w:rsidR="00622D41" w:rsidRDefault="00622D41">
      <w:r>
        <w:t xml:space="preserve">   X</w:t>
      </w:r>
      <w:r w:rsidR="00EA3D09">
        <w:tab/>
      </w:r>
    </w:p>
    <w:sectPr w:rsidR="00622D41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E5F1" w14:textId="77777777" w:rsidR="00C547BE" w:rsidRDefault="00C547BE" w:rsidP="00254038">
      <w:r>
        <w:separator/>
      </w:r>
    </w:p>
  </w:endnote>
  <w:endnote w:type="continuationSeparator" w:id="0">
    <w:p w14:paraId="2C4A9D81" w14:textId="77777777" w:rsidR="00C547BE" w:rsidRDefault="00C547BE" w:rsidP="0025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C896" w14:textId="77777777" w:rsidR="00C547BE" w:rsidRDefault="00C547BE" w:rsidP="00254038">
      <w:r>
        <w:separator/>
      </w:r>
    </w:p>
  </w:footnote>
  <w:footnote w:type="continuationSeparator" w:id="0">
    <w:p w14:paraId="53915ED5" w14:textId="77777777" w:rsidR="00C547BE" w:rsidRDefault="00C547BE" w:rsidP="0025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3E1"/>
    <w:multiLevelType w:val="multilevel"/>
    <w:tmpl w:val="38A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527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D09"/>
    <w:rsid w:val="000127FD"/>
    <w:rsid w:val="000148A7"/>
    <w:rsid w:val="0009763E"/>
    <w:rsid w:val="000C56B5"/>
    <w:rsid w:val="000D5DA3"/>
    <w:rsid w:val="000E6997"/>
    <w:rsid w:val="00101F31"/>
    <w:rsid w:val="00114007"/>
    <w:rsid w:val="00180676"/>
    <w:rsid w:val="001D0F7D"/>
    <w:rsid w:val="001E1B8D"/>
    <w:rsid w:val="00237A76"/>
    <w:rsid w:val="00240D72"/>
    <w:rsid w:val="00254038"/>
    <w:rsid w:val="002A6A81"/>
    <w:rsid w:val="002E1741"/>
    <w:rsid w:val="0034548B"/>
    <w:rsid w:val="003527B9"/>
    <w:rsid w:val="00370871"/>
    <w:rsid w:val="00373C73"/>
    <w:rsid w:val="003A7E3E"/>
    <w:rsid w:val="003B3BEC"/>
    <w:rsid w:val="00415D1F"/>
    <w:rsid w:val="004312E9"/>
    <w:rsid w:val="00434C6D"/>
    <w:rsid w:val="00465DB6"/>
    <w:rsid w:val="0047393B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703F96"/>
    <w:rsid w:val="007535A7"/>
    <w:rsid w:val="007C50C4"/>
    <w:rsid w:val="007F1B45"/>
    <w:rsid w:val="00814D17"/>
    <w:rsid w:val="00844EDC"/>
    <w:rsid w:val="0085705F"/>
    <w:rsid w:val="00885D64"/>
    <w:rsid w:val="008A1BE0"/>
    <w:rsid w:val="008B287F"/>
    <w:rsid w:val="0090279D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B0A46"/>
    <w:rsid w:val="00AE5040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547BE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A3D09"/>
    <w:rsid w:val="00ED3103"/>
    <w:rsid w:val="00FA5588"/>
    <w:rsid w:val="00FB4CA4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BDB1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40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54038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40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54038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R\Downloads\cornell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cornell-notes.dotx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2023-01-04T12:12:00Z</dcterms:created>
  <dcterms:modified xsi:type="dcterms:W3CDTF">2023-01-04T15:50:00Z</dcterms:modified>
</cp:coreProperties>
</file>